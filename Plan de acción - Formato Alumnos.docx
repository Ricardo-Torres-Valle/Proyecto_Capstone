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FEB6F2F" w:rsidR="00692571" w:rsidRDefault="00E2593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0A2CE8C" w:rsidR="00B73596" w:rsidRPr="00B73596" w:rsidRDefault="00E259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Galindo Guzmán German Ascary.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0DA9F29" w:rsidR="00B73596" w:rsidRPr="00B73596" w:rsidRDefault="00E259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Garduño Juárez Eduardo.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71847324" w:rsidR="00B73596" w:rsidRPr="00B73596" w:rsidRDefault="00E259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Torres Valle Ricardo Cesar.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B2A4D6B" w:rsidR="00B73596" w:rsidRPr="00B73596" w:rsidRDefault="00E259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Torres Valle Ricardo Cesar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9D1A48D" w:rsidR="00B73596" w:rsidRPr="00B73596" w:rsidRDefault="00111ED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en tanques de oxígeno.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725BC2B1" w14:textId="77777777" w:rsidR="00931351" w:rsidRDefault="004B70A0" w:rsidP="00931351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Proporcionará</w:t>
            </w:r>
            <w:r w:rsidR="00111ED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 monitoreo continuo e individual de los tanques de oxígeno de la empresa proveedora y así proporcionar un remplazo oportuno de las unidades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2638CEC4" w14:textId="571C43A4" w:rsidR="00B73596" w:rsidRPr="00B73596" w:rsidRDefault="00B73596" w:rsidP="00931351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4D88ACE1" w:rsidR="00B73596" w:rsidRPr="00B73596" w:rsidRDefault="004B70A0" w:rsidP="00931351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de el peso del tanque de oxigeno generando una función de uso promedio 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06985707" w:rsidR="00B73596" w:rsidRPr="00B73596" w:rsidRDefault="00996348" w:rsidP="00931351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Generar una interfaz donde se puedan observar los resultados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01C5BF64" w:rsidR="00B73596" w:rsidRPr="00B73596" w:rsidRDefault="00B73596" w:rsidP="00931351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25F0580A" w:rsidR="00B73596" w:rsidRPr="00B73596" w:rsidRDefault="00931351" w:rsidP="00996348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realizará un monitoreo constante de los tanques de oxigene que provee una empresa, para lo cual se utilizaran </w:t>
            </w:r>
            <w:r w:rsidR="00A8372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os dispositivos de IoT, uno se encargará de monitoreo constante del peso de este, haciendo una función que prediga cuando necesita ser reemplazado dicho tanque por uno nuevo.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F11E" w14:textId="77777777" w:rsidR="002A2D42" w:rsidRDefault="002A2D42">
      <w:r>
        <w:separator/>
      </w:r>
    </w:p>
  </w:endnote>
  <w:endnote w:type="continuationSeparator" w:id="0">
    <w:p w14:paraId="0C800274" w14:textId="77777777" w:rsidR="002A2D42" w:rsidRDefault="002A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2A2D4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2A2D4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9679" w14:textId="77777777" w:rsidR="002A2D42" w:rsidRDefault="002A2D42">
      <w:r>
        <w:rPr>
          <w:color w:val="000000"/>
        </w:rPr>
        <w:separator/>
      </w:r>
    </w:p>
  </w:footnote>
  <w:footnote w:type="continuationSeparator" w:id="0">
    <w:p w14:paraId="6AA9DD52" w14:textId="77777777" w:rsidR="002A2D42" w:rsidRDefault="002A2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2A2D4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11EDE"/>
    <w:rsid w:val="00146A7F"/>
    <w:rsid w:val="0017295B"/>
    <w:rsid w:val="00203E6B"/>
    <w:rsid w:val="002A2D42"/>
    <w:rsid w:val="002D10CB"/>
    <w:rsid w:val="00351B12"/>
    <w:rsid w:val="00363F7D"/>
    <w:rsid w:val="003675F8"/>
    <w:rsid w:val="003A0F2F"/>
    <w:rsid w:val="00436B6D"/>
    <w:rsid w:val="00493924"/>
    <w:rsid w:val="004B70A0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8C36BE"/>
    <w:rsid w:val="00931351"/>
    <w:rsid w:val="00975786"/>
    <w:rsid w:val="00996348"/>
    <w:rsid w:val="009A7423"/>
    <w:rsid w:val="009E6F60"/>
    <w:rsid w:val="00A02FEC"/>
    <w:rsid w:val="00A24F73"/>
    <w:rsid w:val="00A83723"/>
    <w:rsid w:val="00A91B34"/>
    <w:rsid w:val="00B52532"/>
    <w:rsid w:val="00B73596"/>
    <w:rsid w:val="00B77D5D"/>
    <w:rsid w:val="00BA0350"/>
    <w:rsid w:val="00BB72BB"/>
    <w:rsid w:val="00C31ED0"/>
    <w:rsid w:val="00C657C4"/>
    <w:rsid w:val="00C8610F"/>
    <w:rsid w:val="00C94D1A"/>
    <w:rsid w:val="00D51678"/>
    <w:rsid w:val="00E025E0"/>
    <w:rsid w:val="00E25931"/>
    <w:rsid w:val="00E32F3A"/>
    <w:rsid w:val="00E50BDA"/>
    <w:rsid w:val="00EA0632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60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Ricardo Cesar Torres Valle</cp:lastModifiedBy>
  <cp:revision>9</cp:revision>
  <dcterms:created xsi:type="dcterms:W3CDTF">2021-08-10T16:54:00Z</dcterms:created>
  <dcterms:modified xsi:type="dcterms:W3CDTF">2021-11-03T19:39:00Z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