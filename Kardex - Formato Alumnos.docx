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2D1607DD" w:rsidR="00692571" w:rsidRDefault="00C235B8">
            <w:pPr>
              <w:pStyle w:val="TableContents"/>
              <w:rPr>
                <w:color w:val="000000"/>
              </w:rPr>
            </w:pPr>
            <w:r>
              <w:rPr>
                <w:color w:val="000000"/>
              </w:rPr>
              <w:t>3</w:t>
            </w:r>
            <w:r w:rsidR="00363F7D">
              <w:rPr>
                <w:color w:val="000000"/>
              </w:rPr>
              <w:t xml:space="preserve"> de </w:t>
            </w:r>
            <w:r>
              <w:rPr>
                <w:color w:val="000000"/>
              </w:rPr>
              <w:t>noviembre</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60AB356F" w:rsidR="00C725D2" w:rsidRPr="00C725D2" w:rsidRDefault="001B53C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Monitoreo en tanques de oxígeno.</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306924C2" w:rsidR="00C725D2" w:rsidRPr="00C725D2" w:rsidRDefault="001B53C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Septiembre 2021</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finalización del proyecto, fecha de carga en plataforma&gt;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41EAF7AF" w:rsidR="00C725D2" w:rsidRPr="00C725D2" w:rsidRDefault="004F0F3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 xml:space="preserve">Se realizará un monitoreo constante de los tanques de oxigene que provee una empresa, para lo cual se utilizaran los dispositivos de </w:t>
            </w:r>
            <w:proofErr w:type="spellStart"/>
            <w:r>
              <w:rPr>
                <w:rFonts w:ascii="Ubuntu Light" w:eastAsia="Times New Roman" w:hAnsi="Ubuntu Light" w:cs="Calibri"/>
                <w:color w:val="767171"/>
                <w:kern w:val="0"/>
                <w:sz w:val="22"/>
                <w:szCs w:val="22"/>
                <w:lang w:eastAsia="es-MX" w:bidi="ar-SA"/>
              </w:rPr>
              <w:t>IoT</w:t>
            </w:r>
            <w:proofErr w:type="spellEnd"/>
            <w:r>
              <w:rPr>
                <w:rFonts w:ascii="Ubuntu Light" w:eastAsia="Times New Roman" w:hAnsi="Ubuntu Light" w:cs="Calibri"/>
                <w:color w:val="767171"/>
                <w:kern w:val="0"/>
                <w:sz w:val="22"/>
                <w:szCs w:val="22"/>
                <w:lang w:eastAsia="es-MX" w:bidi="ar-SA"/>
              </w:rPr>
              <w:t>, uno se encargará de monitoreo constante del peso de este, haciendo una función que prediga cuando necesita ser reemplazado dicho tanque por uno nuevo.</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5FC92B99" w:rsidR="00C725D2" w:rsidRPr="00C725D2" w:rsidRDefault="004F0F3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Médicas, industria, hogar.</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91543D8" w14:textId="6B0CC111" w:rsidR="004F0F3B" w:rsidRDefault="004F0F3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Actualmente los usuarios que rentan el servicio de tanques de oxigeno tienen que monitorear constantemente los niveles de este, después cuando los niveles sean bajos ellos deben llamar para el remplazo o rellenado del tanque, lo que se busca es automatizar este proceso.</w:t>
            </w:r>
          </w:p>
          <w:p w14:paraId="7354FB00" w14:textId="6357894F"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4F0F3B" w:rsidRPr="00C725D2" w14:paraId="2B33D067" w14:textId="77777777" w:rsidTr="00C725D2">
        <w:trPr>
          <w:trHeight w:val="720"/>
        </w:trPr>
        <w:tc>
          <w:tcPr>
            <w:tcW w:w="2860" w:type="dxa"/>
            <w:shd w:val="clear" w:color="auto" w:fill="auto"/>
          </w:tcPr>
          <w:p w14:paraId="6AFE44D8" w14:textId="707C3727" w:rsidR="004F0F3B" w:rsidRPr="00C725D2" w:rsidRDefault="004F0F3B" w:rsidP="004F0F3B">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3071FDD" w:rsidR="004F0F3B" w:rsidRPr="00C725D2" w:rsidRDefault="004F0F3B" w:rsidP="004F0F3B">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 xml:space="preserve">Monitoreo del peso del tanque de </w:t>
            </w:r>
            <w:r>
              <w:rPr>
                <w:rFonts w:ascii="Ubuntu Light" w:eastAsia="Times New Roman" w:hAnsi="Ubuntu Light" w:cs="Calibri"/>
                <w:color w:val="767171"/>
                <w:kern w:val="0"/>
                <w:sz w:val="22"/>
                <w:szCs w:val="22"/>
                <w:lang w:eastAsia="es-MX" w:bidi="ar-SA"/>
              </w:rPr>
              <w:t>oxígeno</w:t>
            </w:r>
            <w:r>
              <w:rPr>
                <w:rFonts w:ascii="Ubuntu Light" w:eastAsia="Times New Roman" w:hAnsi="Ubuntu Light" w:cs="Calibri"/>
                <w:color w:val="767171"/>
                <w:kern w:val="0"/>
                <w:sz w:val="22"/>
                <w:szCs w:val="22"/>
                <w:lang w:eastAsia="es-MX" w:bidi="ar-SA"/>
              </w:rPr>
              <w:t xml:space="preserve"> generando una función de uso promedio </w:t>
            </w:r>
          </w:p>
        </w:tc>
      </w:tr>
      <w:tr w:rsidR="004F0F3B" w:rsidRPr="00C725D2" w14:paraId="1067AE62" w14:textId="77777777" w:rsidTr="00C725D2">
        <w:trPr>
          <w:trHeight w:val="720"/>
        </w:trPr>
        <w:tc>
          <w:tcPr>
            <w:tcW w:w="2860" w:type="dxa"/>
            <w:shd w:val="clear" w:color="auto" w:fill="auto"/>
          </w:tcPr>
          <w:p w14:paraId="7DCEDB94" w14:textId="77777777" w:rsidR="004F0F3B" w:rsidRPr="00C725D2" w:rsidRDefault="004F0F3B" w:rsidP="004F0F3B">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39B5A92D" w:rsidR="004F0F3B" w:rsidRPr="00C725D2" w:rsidRDefault="004F0F3B" w:rsidP="004F0F3B">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Generar una interfaz donde se puedan observar los resultados</w:t>
            </w:r>
          </w:p>
        </w:tc>
      </w:tr>
      <w:tr w:rsidR="004F0F3B" w:rsidRPr="00C725D2" w14:paraId="71F1F97B" w14:textId="77777777" w:rsidTr="00C725D2">
        <w:trPr>
          <w:trHeight w:val="720"/>
        </w:trPr>
        <w:tc>
          <w:tcPr>
            <w:tcW w:w="2860" w:type="dxa"/>
            <w:shd w:val="clear" w:color="auto" w:fill="auto"/>
          </w:tcPr>
          <w:p w14:paraId="7499A00B" w14:textId="77777777" w:rsidR="004F0F3B" w:rsidRPr="00C725D2" w:rsidRDefault="004F0F3B" w:rsidP="004F0F3B">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6E62637B" w:rsidR="004F0F3B" w:rsidRPr="00C725D2" w:rsidRDefault="004F0F3B" w:rsidP="004F0F3B">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28ABAF5A" w:rsidR="00C725D2" w:rsidRDefault="004F0F3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Las personas que requieren este servicio a veces suelen depender de otras personas para el monitoreo de estos, </w:t>
            </w:r>
            <w:r w:rsidR="00BD4CC9">
              <w:rPr>
                <w:rFonts w:ascii="Ubuntu Light" w:eastAsia="Times New Roman" w:hAnsi="Ubuntu Light" w:cs="Calibri"/>
                <w:color w:val="767171" w:themeColor="background2" w:themeShade="80"/>
                <w:kern w:val="0"/>
                <w:sz w:val="22"/>
                <w:szCs w:val="22"/>
                <w:lang w:eastAsia="es-MX" w:bidi="ar-SA"/>
              </w:rPr>
              <w:t>el implementar la automatización hará que las personas involucradas pueda</w:t>
            </w:r>
            <w:r w:rsidR="00130D58">
              <w:rPr>
                <w:rFonts w:ascii="Ubuntu Light" w:eastAsia="Times New Roman" w:hAnsi="Ubuntu Light" w:cs="Calibri"/>
                <w:color w:val="767171" w:themeColor="background2" w:themeShade="80"/>
                <w:kern w:val="0"/>
                <w:sz w:val="22"/>
                <w:szCs w:val="22"/>
                <w:lang w:eastAsia="es-MX" w:bidi="ar-SA"/>
              </w:rPr>
              <w:t>n</w:t>
            </w:r>
            <w:r w:rsidR="00BD4CC9">
              <w:rPr>
                <w:rFonts w:ascii="Ubuntu Light" w:eastAsia="Times New Roman" w:hAnsi="Ubuntu Light" w:cs="Calibri"/>
                <w:color w:val="767171" w:themeColor="background2" w:themeShade="80"/>
                <w:kern w:val="0"/>
                <w:sz w:val="22"/>
                <w:szCs w:val="22"/>
                <w:lang w:eastAsia="es-MX" w:bidi="ar-SA"/>
              </w:rPr>
              <w:t xml:space="preserve"> despreocuparse de ello.</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BD4CC9" w:rsidRPr="00C725D2" w14:paraId="66DC608E" w14:textId="77777777" w:rsidTr="00C725D2">
        <w:trPr>
          <w:trHeight w:val="720"/>
        </w:trPr>
        <w:tc>
          <w:tcPr>
            <w:tcW w:w="2860" w:type="dxa"/>
            <w:shd w:val="clear" w:color="auto" w:fill="auto"/>
          </w:tcPr>
          <w:p w14:paraId="6C519495" w14:textId="48238381"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55E8D981"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 xml:space="preserve">Galindo Guzmán German </w:t>
            </w:r>
            <w:proofErr w:type="spellStart"/>
            <w:r>
              <w:rPr>
                <w:rFonts w:ascii="Ubuntu Light" w:eastAsia="Times New Roman" w:hAnsi="Ubuntu Light" w:cs="Calibri"/>
                <w:color w:val="767171"/>
                <w:kern w:val="0"/>
                <w:sz w:val="22"/>
                <w:szCs w:val="22"/>
                <w:lang w:eastAsia="es-MX" w:bidi="ar-SA"/>
              </w:rPr>
              <w:t>Ascary</w:t>
            </w:r>
            <w:proofErr w:type="spellEnd"/>
            <w:r>
              <w:rPr>
                <w:rFonts w:ascii="Ubuntu Light" w:eastAsia="Times New Roman" w:hAnsi="Ubuntu Light" w:cs="Calibri"/>
                <w:color w:val="767171"/>
                <w:kern w:val="0"/>
                <w:sz w:val="22"/>
                <w:szCs w:val="22"/>
                <w:lang w:eastAsia="es-MX" w:bidi="ar-SA"/>
              </w:rPr>
              <w:t>.</w:t>
            </w:r>
          </w:p>
        </w:tc>
      </w:tr>
      <w:tr w:rsidR="00BD4CC9" w:rsidRPr="00C725D2" w14:paraId="3E527BAB" w14:textId="77777777" w:rsidTr="00C725D2">
        <w:trPr>
          <w:trHeight w:val="720"/>
        </w:trPr>
        <w:tc>
          <w:tcPr>
            <w:tcW w:w="2860" w:type="dxa"/>
            <w:shd w:val="clear" w:color="auto" w:fill="auto"/>
          </w:tcPr>
          <w:p w14:paraId="2F7113C9" w14:textId="77777777"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02D01E3E"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Garduño Juárez Eduardo.</w:t>
            </w:r>
          </w:p>
        </w:tc>
      </w:tr>
      <w:tr w:rsidR="00BD4CC9" w:rsidRPr="00C725D2" w14:paraId="34FA5AFE" w14:textId="77777777" w:rsidTr="00C725D2">
        <w:trPr>
          <w:trHeight w:val="720"/>
        </w:trPr>
        <w:tc>
          <w:tcPr>
            <w:tcW w:w="2860" w:type="dxa"/>
            <w:shd w:val="clear" w:color="auto" w:fill="auto"/>
          </w:tcPr>
          <w:p w14:paraId="7D5F2C67" w14:textId="77777777"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74A1B648"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kern w:val="0"/>
                <w:sz w:val="22"/>
                <w:szCs w:val="22"/>
                <w:lang w:eastAsia="es-MX" w:bidi="ar-SA"/>
              </w:rPr>
              <w:t>Torres Valle Ricardo Cesar.</w:t>
            </w:r>
          </w:p>
        </w:tc>
      </w:tr>
      <w:tr w:rsidR="00BD4CC9" w:rsidRPr="00C725D2" w14:paraId="201D8E72" w14:textId="77777777" w:rsidTr="00C725D2">
        <w:trPr>
          <w:trHeight w:val="720"/>
        </w:trPr>
        <w:tc>
          <w:tcPr>
            <w:tcW w:w="2860" w:type="dxa"/>
            <w:shd w:val="clear" w:color="auto" w:fill="auto"/>
          </w:tcPr>
          <w:p w14:paraId="0381A1BC" w14:textId="5439B5A8"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BD4CC9" w:rsidRPr="00C725D2" w14:paraId="79AA61D5" w14:textId="77777777" w:rsidTr="00C725D2">
        <w:trPr>
          <w:trHeight w:val="720"/>
        </w:trPr>
        <w:tc>
          <w:tcPr>
            <w:tcW w:w="2860" w:type="dxa"/>
            <w:shd w:val="clear" w:color="auto" w:fill="auto"/>
          </w:tcPr>
          <w:p w14:paraId="28EE6F60" w14:textId="1578BA3E"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BD4CC9"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BD4CC9"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BD4CC9" w:rsidRPr="00C725D2" w:rsidRDefault="00BD4CC9" w:rsidP="00BD4CC9">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BD4CC9" w:rsidRPr="00C725D2" w14:paraId="6A92BD7F" w14:textId="77777777" w:rsidTr="00C725D2">
        <w:trPr>
          <w:trHeight w:val="720"/>
        </w:trPr>
        <w:tc>
          <w:tcPr>
            <w:tcW w:w="2860" w:type="dxa"/>
            <w:shd w:val="clear" w:color="auto" w:fill="auto"/>
          </w:tcPr>
          <w:p w14:paraId="187822AA" w14:textId="538D8FD9"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367488E1"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Sistema formado por una bascula y una ESP-Cam 32 con la cual se tomará la imagen del peso, se transformará esta imagen en datos y se presentará en una plataforma</w:t>
            </w:r>
          </w:p>
        </w:tc>
      </w:tr>
      <w:tr w:rsidR="00BD4CC9" w:rsidRPr="00C725D2" w14:paraId="551E4D56" w14:textId="77777777" w:rsidTr="00C725D2">
        <w:trPr>
          <w:trHeight w:val="720"/>
        </w:trPr>
        <w:tc>
          <w:tcPr>
            <w:tcW w:w="2860" w:type="dxa"/>
            <w:shd w:val="clear" w:color="auto" w:fill="auto"/>
          </w:tcPr>
          <w:p w14:paraId="1A7CAE7F" w14:textId="78D461ED"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BD4CC9" w:rsidRPr="00C725D2" w14:paraId="55FC181A" w14:textId="77777777" w:rsidTr="00C725D2">
        <w:trPr>
          <w:trHeight w:val="720"/>
        </w:trPr>
        <w:tc>
          <w:tcPr>
            <w:tcW w:w="2860" w:type="dxa"/>
            <w:shd w:val="clear" w:color="auto" w:fill="auto"/>
          </w:tcPr>
          <w:p w14:paraId="0689C299" w14:textId="06BDC919"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F7E85EC" w14:textId="77777777" w:rsidR="00BD4CC9"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Manejo de diversos lenguajes de programación</w:t>
            </w:r>
          </w:p>
          <w:p w14:paraId="3F6C040F" w14:textId="32BCD0B0" w:rsidR="00BD4CC9"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Manejo de librerías</w:t>
            </w:r>
          </w:p>
          <w:p w14:paraId="2600782E" w14:textId="77777777" w:rsidR="00BD4CC9"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Conocimiento sobre </w:t>
            </w:r>
            <w:r>
              <w:rPr>
                <w:rFonts w:ascii="Ubuntu Light" w:eastAsia="Times New Roman" w:hAnsi="Ubuntu Light" w:cs="Calibri"/>
                <w:color w:val="767171" w:themeColor="background2" w:themeShade="80"/>
                <w:kern w:val="0"/>
                <w:sz w:val="22"/>
                <w:szCs w:val="22"/>
                <w:lang w:eastAsia="es-MX" w:bidi="ar-SA"/>
              </w:rPr>
              <w:t>ESP-Cam 32</w:t>
            </w:r>
          </w:p>
          <w:p w14:paraId="6DFB1FB3" w14:textId="2A12E819"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Uso de MQTT</w:t>
            </w:r>
          </w:p>
        </w:tc>
      </w:tr>
      <w:tr w:rsidR="00BD4CC9" w:rsidRPr="00C725D2" w14:paraId="5E8C97D2" w14:textId="77777777" w:rsidTr="00C725D2">
        <w:trPr>
          <w:trHeight w:val="720"/>
        </w:trPr>
        <w:tc>
          <w:tcPr>
            <w:tcW w:w="2860" w:type="dxa"/>
            <w:shd w:val="clear" w:color="auto" w:fill="auto"/>
          </w:tcPr>
          <w:p w14:paraId="433583DF" w14:textId="39D86B45"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14B0ABD1"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Netbeans</w:t>
            </w:r>
            <w:proofErr w:type="spellEnd"/>
          </w:p>
        </w:tc>
      </w:tr>
      <w:tr w:rsidR="00BD4CC9" w:rsidRPr="00C725D2" w14:paraId="677551C2" w14:textId="77777777" w:rsidTr="00C725D2">
        <w:trPr>
          <w:trHeight w:val="720"/>
        </w:trPr>
        <w:tc>
          <w:tcPr>
            <w:tcW w:w="2860" w:type="dxa"/>
            <w:shd w:val="clear" w:color="auto" w:fill="auto"/>
          </w:tcPr>
          <w:p w14:paraId="52A93A2A" w14:textId="3E980FD5" w:rsidR="00BD4CC9" w:rsidRPr="00C725D2" w:rsidRDefault="00BD4CC9" w:rsidP="00BD4CC9">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E9AA6A4" w14:textId="6405A87F" w:rsidR="00BD4CC9"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Espcam_32.</w:t>
            </w:r>
          </w:p>
          <w:p w14:paraId="41294628" w14:textId="40DC71C7" w:rsidR="00BD4CC9" w:rsidRPr="00C725D2" w:rsidRDefault="00BD4CC9" w:rsidP="00BD4CC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Bascula digital.</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03D83" w14:textId="77777777" w:rsidR="00A25598" w:rsidRDefault="00A25598">
      <w:r>
        <w:separator/>
      </w:r>
    </w:p>
  </w:endnote>
  <w:endnote w:type="continuationSeparator" w:id="0">
    <w:p w14:paraId="5739CFE0" w14:textId="77777777" w:rsidR="00A25598" w:rsidRDefault="00A25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A25598">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A25598">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DC46" w14:textId="77777777" w:rsidR="00A25598" w:rsidRDefault="00A25598">
      <w:r>
        <w:rPr>
          <w:color w:val="000000"/>
        </w:rPr>
        <w:separator/>
      </w:r>
    </w:p>
  </w:footnote>
  <w:footnote w:type="continuationSeparator" w:id="0">
    <w:p w14:paraId="0FAC1735" w14:textId="77777777" w:rsidR="00A25598" w:rsidRDefault="00A25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A25598">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30D58"/>
    <w:rsid w:val="00146A7F"/>
    <w:rsid w:val="0017295B"/>
    <w:rsid w:val="001B53CE"/>
    <w:rsid w:val="00203E6B"/>
    <w:rsid w:val="002D10CB"/>
    <w:rsid w:val="00351B12"/>
    <w:rsid w:val="00363F7D"/>
    <w:rsid w:val="003675F8"/>
    <w:rsid w:val="003A0F2F"/>
    <w:rsid w:val="00436B6D"/>
    <w:rsid w:val="00465102"/>
    <w:rsid w:val="00487DB7"/>
    <w:rsid w:val="00493924"/>
    <w:rsid w:val="004F0F3B"/>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75786"/>
    <w:rsid w:val="009A7423"/>
    <w:rsid w:val="009E6F60"/>
    <w:rsid w:val="00A02FEC"/>
    <w:rsid w:val="00A24F73"/>
    <w:rsid w:val="00A25598"/>
    <w:rsid w:val="00A91B34"/>
    <w:rsid w:val="00B73596"/>
    <w:rsid w:val="00B77D5D"/>
    <w:rsid w:val="00BB72BB"/>
    <w:rsid w:val="00BC5892"/>
    <w:rsid w:val="00BD4CC9"/>
    <w:rsid w:val="00BF0623"/>
    <w:rsid w:val="00C235B8"/>
    <w:rsid w:val="00C31ED0"/>
    <w:rsid w:val="00C657C4"/>
    <w:rsid w:val="00C725D2"/>
    <w:rsid w:val="00C8610F"/>
    <w:rsid w:val="00C94D1A"/>
    <w:rsid w:val="00D51678"/>
    <w:rsid w:val="00E025E0"/>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40</TotalTime>
  <Pages>4</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Ricardo Cesar Torres Valle</cp:lastModifiedBy>
  <cp:revision>5</cp:revision>
  <dcterms:created xsi:type="dcterms:W3CDTF">2021-08-10T20:17:00Z</dcterms:created>
  <dcterms:modified xsi:type="dcterms:W3CDTF">2021-11-03T19:50:00Z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